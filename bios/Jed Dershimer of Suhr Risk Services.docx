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070" w:rsidRPr="00555070" w:rsidRDefault="00555070" w:rsidP="00555070">
      <w:pPr>
        <w:rPr>
          <w:sz w:val="24"/>
        </w:rPr>
      </w:pPr>
      <w:r w:rsidRPr="00555070">
        <w:rPr>
          <w:sz w:val="24"/>
        </w:rPr>
        <w:t xml:space="preserve">Jed </w:t>
      </w:r>
      <w:proofErr w:type="spellStart"/>
      <w:r w:rsidRPr="00555070">
        <w:rPr>
          <w:sz w:val="24"/>
        </w:rPr>
        <w:t>Dershimer</w:t>
      </w:r>
      <w:proofErr w:type="spellEnd"/>
      <w:r w:rsidRPr="00555070">
        <w:rPr>
          <w:sz w:val="24"/>
        </w:rPr>
        <w:t xml:space="preserve"> is Suhr Risk Service's Senior Vice President of the Employee Benefits division, and is responsible for expanding our unique approach to employee benefits and human resources administration throughout California.</w:t>
      </w:r>
      <w:r w:rsidRPr="00555070">
        <w:rPr>
          <w:sz w:val="24"/>
        </w:rPr>
        <w:t xml:space="preserve"> </w:t>
      </w:r>
      <w:r w:rsidRPr="00555070">
        <w:rPr>
          <w:sz w:val="24"/>
        </w:rPr>
        <w:t>He leads his teams to design and implement systems that drive down costs and lessen the administrative burden fo</w:t>
      </w:r>
      <w:r w:rsidRPr="00555070">
        <w:rPr>
          <w:sz w:val="24"/>
        </w:rPr>
        <w:t>r employers, HR directors, and their staff.</w:t>
      </w:r>
    </w:p>
    <w:p w:rsidR="00555070" w:rsidRPr="00555070" w:rsidRDefault="00555070" w:rsidP="00555070">
      <w:pPr>
        <w:rPr>
          <w:sz w:val="24"/>
        </w:rPr>
      </w:pPr>
      <w:r w:rsidRPr="00555070">
        <w:rPr>
          <w:sz w:val="24"/>
        </w:rPr>
        <w:t>Before joining Suhr Risk Services, he started in human capital management at ADP</w:t>
      </w:r>
      <w:r w:rsidRPr="00555070">
        <w:rPr>
          <w:sz w:val="24"/>
        </w:rPr>
        <w:t xml:space="preserve"> as the Major Accounts District Manager</w:t>
      </w:r>
      <w:r w:rsidRPr="00555070">
        <w:rPr>
          <w:sz w:val="24"/>
        </w:rPr>
        <w:t>. Since then, Jed has gained over 13 years of experience as an</w:t>
      </w:r>
      <w:r w:rsidRPr="00555070">
        <w:rPr>
          <w:sz w:val="24"/>
        </w:rPr>
        <w:t xml:space="preserve"> Employee Benefits professional,</w:t>
      </w:r>
      <w:r w:rsidRPr="00555070">
        <w:rPr>
          <w:sz w:val="24"/>
        </w:rPr>
        <w:t xml:space="preserve"> and has helped over 100 organizations implement business administration and workforce systems that better serve employers and their employees. Jed is an active member of the Northern California Human Resources Association. He has also authored several white papers, including </w:t>
      </w:r>
      <w:r w:rsidRPr="00555070">
        <w:rPr>
          <w:i/>
          <w:sz w:val="24"/>
        </w:rPr>
        <w:t>Human Capital Management</w:t>
      </w:r>
      <w:bookmarkStart w:id="0" w:name="_GoBack"/>
      <w:bookmarkEnd w:id="0"/>
      <w:r w:rsidRPr="00555070">
        <w:rPr>
          <w:i/>
          <w:sz w:val="24"/>
        </w:rPr>
        <w:t>, A Competitive Advantage for Human Resources Professionals and Their Organizations</w:t>
      </w:r>
      <w:r w:rsidRPr="00555070">
        <w:rPr>
          <w:sz w:val="24"/>
        </w:rPr>
        <w:t xml:space="preserve"> and </w:t>
      </w:r>
      <w:r w:rsidRPr="00555070">
        <w:rPr>
          <w:i/>
          <w:sz w:val="24"/>
        </w:rPr>
        <w:t>Priv</w:t>
      </w:r>
      <w:r w:rsidRPr="00555070">
        <w:rPr>
          <w:i/>
          <w:sz w:val="24"/>
        </w:rPr>
        <w:t>ate Employee Benefit Exchanges</w:t>
      </w:r>
      <w:r w:rsidRPr="00555070">
        <w:rPr>
          <w:sz w:val="24"/>
        </w:rPr>
        <w:t>.</w:t>
      </w:r>
    </w:p>
    <w:p w:rsidR="00555070" w:rsidRPr="00555070" w:rsidRDefault="00555070" w:rsidP="00555070">
      <w:pPr>
        <w:rPr>
          <w:sz w:val="24"/>
        </w:rPr>
      </w:pPr>
      <w:r w:rsidRPr="00555070">
        <w:rPr>
          <w:sz w:val="24"/>
        </w:rPr>
        <w:t xml:space="preserve">He has two daughters with his wife Sherri. A Bay Area resident for 42+ years, he enjoys being an active participant in his community. Jed is on the volunteer team for his church's children's ministry, and has also been awarded twice as "Volunteer of the Year" by Community Options, a non-profit </w:t>
      </w:r>
      <w:r w:rsidRPr="00555070">
        <w:rPr>
          <w:sz w:val="24"/>
        </w:rPr>
        <w:t>organization</w:t>
      </w:r>
      <w:r w:rsidRPr="00555070">
        <w:rPr>
          <w:sz w:val="24"/>
        </w:rPr>
        <w:t xml:space="preserve"> which focuses on helping people with developmental disabilities. He has coached his daughters' soccer and softball te</w:t>
      </w:r>
      <w:r w:rsidRPr="00555070">
        <w:rPr>
          <w:sz w:val="24"/>
        </w:rPr>
        <w:t>ams for 8 seasons and counting.</w:t>
      </w:r>
    </w:p>
    <w:p w:rsidR="005E2D65" w:rsidRPr="00555070" w:rsidRDefault="00555070" w:rsidP="00555070">
      <w:pPr>
        <w:rPr>
          <w:sz w:val="24"/>
        </w:rPr>
      </w:pPr>
      <w:r w:rsidRPr="00555070">
        <w:rPr>
          <w:sz w:val="24"/>
        </w:rPr>
        <w:t xml:space="preserve">Jed holds a Bachelor's degree in Business Administration, Marketing from the California State University, Chico. He has two professional insurance designations: </w:t>
      </w:r>
      <w:r w:rsidRPr="00555070">
        <w:rPr>
          <w:sz w:val="24"/>
        </w:rPr>
        <w:t>Certified</w:t>
      </w:r>
      <w:r w:rsidRPr="00555070">
        <w:rPr>
          <w:sz w:val="24"/>
        </w:rPr>
        <w:t xml:space="preserve"> Insurance Professional (CIP) and Certified Workers' Compensation Specialist (CWCS).</w:t>
      </w:r>
    </w:p>
    <w:sectPr w:rsidR="005E2D65" w:rsidRPr="0055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70"/>
    <w:rsid w:val="00555070"/>
    <w:rsid w:val="005E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47458-87D8-4DC8-9005-0ED774E6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6</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Pham</dc:creator>
  <cp:keywords/>
  <dc:description/>
  <cp:lastModifiedBy>John Pham</cp:lastModifiedBy>
  <cp:revision>1</cp:revision>
  <dcterms:created xsi:type="dcterms:W3CDTF">2017-05-31T17:14:00Z</dcterms:created>
  <dcterms:modified xsi:type="dcterms:W3CDTF">2017-05-31T17:20:00Z</dcterms:modified>
</cp:coreProperties>
</file>